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76" w:type="dxa"/>
        <w:tblInd w:w="-11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1"/>
        <w:gridCol w:w="1811"/>
        <w:gridCol w:w="876"/>
        <w:gridCol w:w="1277"/>
        <w:gridCol w:w="1009"/>
        <w:gridCol w:w="952"/>
        <w:gridCol w:w="765"/>
        <w:gridCol w:w="765"/>
        <w:gridCol w:w="1509"/>
        <w:gridCol w:w="1301"/>
      </w:tblGrid>
      <w:tr w:rsidR="000C0896" w14:paraId="36A65539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C997C" w14:textId="77777777" w:rsidR="000C0896" w:rsidRDefault="0090429E">
            <w:pPr>
              <w:spacing w:after="0" w:line="240" w:lineRule="auto"/>
            </w:pPr>
            <w:r>
              <w:t>Opérations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11AD" w14:textId="77777777" w:rsidR="000C0896" w:rsidRDefault="0090429E">
            <w:pPr>
              <w:spacing w:after="0" w:line="240" w:lineRule="auto"/>
            </w:pPr>
            <w:r>
              <w:t>Description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D557" w14:textId="77777777" w:rsidR="000C0896" w:rsidRDefault="0090429E">
            <w:pPr>
              <w:spacing w:after="0" w:line="240" w:lineRule="auto"/>
            </w:pPr>
            <w:r>
              <w:t>Section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4CFD" w14:textId="77777777" w:rsidR="000C0896" w:rsidRDefault="0090429E">
            <w:pPr>
              <w:spacing w:after="0" w:line="240" w:lineRule="auto"/>
            </w:pPr>
            <w:r>
              <w:t>Ressource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64C58" w14:textId="77777777" w:rsidR="000C0896" w:rsidRDefault="0090429E">
            <w:pPr>
              <w:spacing w:after="0" w:line="240" w:lineRule="auto"/>
            </w:pPr>
            <w:r>
              <w:t>Requises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B9BEB" w14:textId="77777777" w:rsidR="000C0896" w:rsidRDefault="0090429E">
            <w:pPr>
              <w:spacing w:after="0" w:line="240" w:lineRule="auto"/>
            </w:pPr>
            <w:r>
              <w:t>Nombre affecte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958F2" w14:textId="77777777" w:rsidR="000C0896" w:rsidRDefault="0090429E">
            <w:pPr>
              <w:spacing w:after="0" w:line="240" w:lineRule="auto"/>
            </w:pPr>
            <w:r>
              <w:t>Heure de début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5F5D6" w14:textId="77777777" w:rsidR="000C0896" w:rsidRDefault="0090429E">
            <w:pPr>
              <w:spacing w:after="0" w:line="240" w:lineRule="auto"/>
            </w:pPr>
            <w:r>
              <w:t>Heure de fin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4D5E1" w14:textId="77777777" w:rsidR="000C0896" w:rsidRDefault="0090429E">
            <w:pPr>
              <w:spacing w:after="0" w:line="240" w:lineRule="auto"/>
            </w:pPr>
            <w:r>
              <w:t>Durée(heures)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E8FC" w14:textId="77777777" w:rsidR="000C0896" w:rsidRDefault="0090429E">
            <w:pPr>
              <w:spacing w:after="0" w:line="240" w:lineRule="auto"/>
            </w:pPr>
            <w:r>
              <w:t>Affectations</w:t>
            </w:r>
          </w:p>
          <w:p w14:paraId="467FF9FE" w14:textId="77777777" w:rsidR="000C0896" w:rsidRDefault="0090429E">
            <w:pPr>
              <w:spacing w:after="0" w:line="240" w:lineRule="auto"/>
            </w:pPr>
            <w:r>
              <w:t>D’instance</w:t>
            </w:r>
          </w:p>
        </w:tc>
      </w:tr>
      <w:tr w:rsidR="000C0896" w14:paraId="6A09FEB9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3E48" w14:textId="77777777" w:rsidR="000C0896" w:rsidRDefault="0090429E">
            <w:pPr>
              <w:spacing w:after="0" w:line="240" w:lineRule="auto"/>
            </w:pPr>
            <w:r>
              <w:t>01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F2CA2" w14:textId="04345C9C" w:rsidR="000C0896" w:rsidRDefault="004D09E2">
            <w:pPr>
              <w:spacing w:after="0" w:line="240" w:lineRule="auto"/>
            </w:pPr>
            <w:r>
              <w:t>4</w:t>
            </w:r>
            <w:r w:rsidR="00F57764">
              <w:t xml:space="preserve"> </w:t>
            </w:r>
            <w:r>
              <w:t>tôles du</w:t>
            </w:r>
            <w:r w:rsidR="0090429E">
              <w:t xml:space="preserve"> </w:t>
            </w:r>
            <w:r w:rsidR="006508D1">
              <w:t xml:space="preserve">largeur </w:t>
            </w:r>
            <w:r>
              <w:t>55 mm</w:t>
            </w:r>
            <w:r w:rsidR="0090429E">
              <w:t xml:space="preserve"> et langueur </w:t>
            </w:r>
            <w:r w:rsidR="006508D1">
              <w:t>3</w:t>
            </w:r>
            <w:r>
              <w:t>5</w:t>
            </w:r>
            <w:r w:rsidR="006508D1">
              <w:t>0</w:t>
            </w:r>
            <w:r>
              <w:t xml:space="preserve"> mm</w:t>
            </w:r>
          </w:p>
          <w:p w14:paraId="3E020A14" w14:textId="082F2D14" w:rsidR="004D09E2" w:rsidRDefault="004D09E2">
            <w:pPr>
              <w:spacing w:after="0" w:line="240" w:lineRule="auto"/>
            </w:pPr>
            <w:r>
              <w:t>Et d’épaisseur 5mm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96466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93AA" w14:textId="7D74584D" w:rsidR="000C0896" w:rsidRDefault="0001504F">
            <w:pPr>
              <w:spacing w:after="0" w:line="240" w:lineRule="auto"/>
            </w:pPr>
            <w:r>
              <w:t xml:space="preserve">Tôlière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CF47" w14:textId="77777777" w:rsidR="000C0896" w:rsidRDefault="0090429E">
            <w:pPr>
              <w:spacing w:after="0" w:line="240" w:lineRule="auto"/>
            </w:pPr>
            <w:r>
              <w:t>-----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AADA3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40DB3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E4A72" w14:textId="77777777" w:rsidR="000C0896" w:rsidRDefault="0090429E">
            <w:pPr>
              <w:spacing w:after="0" w:line="240" w:lineRule="auto"/>
            </w:pPr>
            <w:r>
              <w:t>---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AB6A8" w14:textId="77777777" w:rsidR="000C0896" w:rsidRDefault="0090429E">
            <w:pPr>
              <w:spacing w:after="0" w:line="240" w:lineRule="auto"/>
            </w:pPr>
            <w:r>
              <w:t xml:space="preserve">35 </w:t>
            </w:r>
            <w:r>
              <w:t>minutes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0A31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</w:tr>
      <w:tr w:rsidR="000C0896" w14:paraId="7BF70642" w14:textId="77777777">
        <w:tblPrEx>
          <w:tblCellMar>
            <w:top w:w="0" w:type="dxa"/>
            <w:bottom w:w="0" w:type="dxa"/>
          </w:tblCellMar>
        </w:tblPrEx>
        <w:trPr>
          <w:trHeight w:val="2208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DE20A" w14:textId="77777777" w:rsidR="000C0896" w:rsidRDefault="0090429E">
            <w:pPr>
              <w:spacing w:after="0" w:line="240" w:lineRule="auto"/>
            </w:pPr>
            <w:r>
              <w:t>02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56384" w14:textId="61A767A7" w:rsidR="006508D1" w:rsidRDefault="004D09E2" w:rsidP="006508D1">
            <w:pPr>
              <w:spacing w:after="0" w:line="240" w:lineRule="auto"/>
            </w:pPr>
            <w:r>
              <w:t>4 tôles d</w:t>
            </w:r>
            <w:r w:rsidR="00F41562">
              <w:t>u profondeur</w:t>
            </w:r>
            <w:r>
              <w:t xml:space="preserve"> 5mm et de largeur 55 et langueur 240mm</w:t>
            </w:r>
          </w:p>
          <w:p w14:paraId="7AD7762C" w14:textId="640B858A" w:rsidR="000C0896" w:rsidRDefault="000C0896">
            <w:pPr>
              <w:spacing w:after="0" w:line="240" w:lineRule="auto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D712B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11E3" w14:textId="7197F012" w:rsidR="000C0896" w:rsidRDefault="0001504F">
            <w:pPr>
              <w:spacing w:after="0" w:line="240" w:lineRule="auto"/>
            </w:pPr>
            <w:r>
              <w:t>Tôlière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0CF4" w14:textId="77777777" w:rsidR="000C0896" w:rsidRDefault="0090429E">
            <w:pPr>
              <w:spacing w:after="0" w:line="240" w:lineRule="auto"/>
            </w:pPr>
            <w:r>
              <w:t>-----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6BE2A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A1CB6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4895" w14:textId="77777777" w:rsidR="000C0896" w:rsidRDefault="0090429E">
            <w:pPr>
              <w:spacing w:after="0" w:line="240" w:lineRule="auto"/>
            </w:pPr>
            <w:r>
              <w:t>---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6D7F" w14:textId="77777777" w:rsidR="000C0896" w:rsidRDefault="0090429E">
            <w:pPr>
              <w:spacing w:after="0" w:line="240" w:lineRule="auto"/>
            </w:pPr>
            <w:r>
              <w:t>Une heure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A7428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</w:tr>
      <w:tr w:rsidR="000C0896" w14:paraId="4D26F0E9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091D" w14:textId="77777777" w:rsidR="000C0896" w:rsidRDefault="0090429E">
            <w:pPr>
              <w:spacing w:after="0" w:line="240" w:lineRule="auto"/>
            </w:pPr>
            <w:r>
              <w:t>03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2702F" w14:textId="72122316" w:rsidR="000C0896" w:rsidRDefault="004D09E2">
            <w:pPr>
              <w:spacing w:after="0" w:line="240" w:lineRule="auto"/>
            </w:pPr>
            <w:r>
              <w:t xml:space="preserve">4 </w:t>
            </w:r>
            <w:r w:rsidR="0001504F">
              <w:t>tôles</w:t>
            </w:r>
            <w:r>
              <w:t xml:space="preserve"> du l</w:t>
            </w:r>
            <w:r w:rsidR="00F41562">
              <w:t xml:space="preserve">angueur 50 mm et largeur 12 mm </w:t>
            </w:r>
            <w:r w:rsidR="00836EA4">
              <w:t xml:space="preserve">profondeur </w:t>
            </w:r>
            <w:r w:rsidR="0001504F">
              <w:t>5mm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7BF6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E71BF" w14:textId="37668507" w:rsidR="000C0896" w:rsidRDefault="0001504F">
            <w:pPr>
              <w:spacing w:after="0" w:line="240" w:lineRule="auto"/>
            </w:pPr>
            <w:r>
              <w:t>Tôlière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7D03" w14:textId="77777777" w:rsidR="000C0896" w:rsidRDefault="0090429E">
            <w:pPr>
              <w:spacing w:after="0" w:line="240" w:lineRule="auto"/>
            </w:pPr>
            <w:r>
              <w:t>-----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A0A6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5E1DC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6A1CC" w14:textId="77777777" w:rsidR="000C0896" w:rsidRDefault="0090429E">
            <w:pPr>
              <w:spacing w:after="0" w:line="240" w:lineRule="auto"/>
            </w:pPr>
            <w:r>
              <w:t>---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9BFAA" w14:textId="77777777" w:rsidR="000C0896" w:rsidRDefault="0090429E">
            <w:pPr>
              <w:spacing w:after="0" w:line="240" w:lineRule="auto"/>
            </w:pPr>
            <w:r>
              <w:t>Une heure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AAB35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</w:tr>
      <w:tr w:rsidR="000C0896" w14:paraId="387005EB" w14:textId="77777777">
        <w:tblPrEx>
          <w:tblCellMar>
            <w:top w:w="0" w:type="dxa"/>
            <w:bottom w:w="0" w:type="dxa"/>
          </w:tblCellMar>
        </w:tblPrEx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009F" w14:textId="38D6BF2C" w:rsidR="000C0896" w:rsidRDefault="0090429E">
            <w:pPr>
              <w:spacing w:after="0" w:line="240" w:lineRule="auto"/>
            </w:pPr>
            <w:r>
              <w:t>0</w:t>
            </w:r>
            <w:r w:rsidR="0001504F">
              <w:t>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5B5C4" w14:textId="048721C6" w:rsidR="00836EA4" w:rsidRDefault="0001504F">
            <w:pPr>
              <w:spacing w:after="0" w:line="240" w:lineRule="auto"/>
            </w:pPr>
            <w:r>
              <w:t xml:space="preserve">Soudage </w:t>
            </w:r>
            <w:r w:rsidR="00836EA4">
              <w:t xml:space="preserve"> </w:t>
            </w:r>
            <w:r>
              <w:t xml:space="preserve"> les section </w:t>
            </w:r>
            <w:r w:rsidR="0090429E">
              <w:t xml:space="preserve"> comme le section on rouge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1084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A2F2" w14:textId="0B119E7C" w:rsidR="000C0896" w:rsidRDefault="0001504F">
            <w:pPr>
              <w:spacing w:after="0" w:line="240" w:lineRule="auto"/>
            </w:pPr>
            <w:r>
              <w:t>Soudage</w:t>
            </w:r>
            <w:r w:rsidR="0090429E"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F5A8" w14:textId="77777777" w:rsidR="000C0896" w:rsidRDefault="0090429E">
            <w:pPr>
              <w:spacing w:after="0" w:line="240" w:lineRule="auto"/>
            </w:pPr>
            <w:r>
              <w:t>-----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4FC68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3FB79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314B1" w14:textId="77777777" w:rsidR="000C0896" w:rsidRDefault="0090429E">
            <w:pPr>
              <w:spacing w:after="0" w:line="240" w:lineRule="auto"/>
            </w:pPr>
            <w:r>
              <w:t>---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ABEE" w14:textId="77777777" w:rsidR="000C0896" w:rsidRDefault="0090429E">
            <w:pPr>
              <w:spacing w:after="0" w:line="240" w:lineRule="auto"/>
            </w:pPr>
            <w:r>
              <w:t>1 : 30 H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BD4D" w14:textId="77777777" w:rsidR="000C0896" w:rsidRDefault="0090429E">
            <w:pPr>
              <w:spacing w:after="0" w:line="240" w:lineRule="auto"/>
            </w:pPr>
            <w:r>
              <w:t>----</w:t>
            </w:r>
          </w:p>
        </w:tc>
      </w:tr>
    </w:tbl>
    <w:p w14:paraId="3C9FE522" w14:textId="5CB6BB31" w:rsidR="000C0896" w:rsidRDefault="000C0896"/>
    <w:p w14:paraId="693833AB" w14:textId="2C232467" w:rsidR="00F57764" w:rsidRDefault="00F57764"/>
    <w:p w14:paraId="5B3851DE" w14:textId="25CA2AAC" w:rsidR="00F57764" w:rsidRDefault="00F57764">
      <w:r>
        <w:t>Tolier les partie et le souder</w:t>
      </w:r>
    </w:p>
    <w:sectPr w:rsidR="00F5776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3A59" w14:textId="77777777" w:rsidR="00000000" w:rsidRDefault="0090429E">
      <w:pPr>
        <w:spacing w:after="0" w:line="240" w:lineRule="auto"/>
      </w:pPr>
      <w:r>
        <w:separator/>
      </w:r>
    </w:p>
  </w:endnote>
  <w:endnote w:type="continuationSeparator" w:id="0">
    <w:p w14:paraId="5A3FBDD6" w14:textId="77777777" w:rsidR="00000000" w:rsidRDefault="0090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1E3E" w14:textId="77777777" w:rsidR="00000000" w:rsidRDefault="009042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9290E8F" w14:textId="77777777" w:rsidR="00000000" w:rsidRDefault="00904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C0896"/>
    <w:rsid w:val="0001504F"/>
    <w:rsid w:val="000C0896"/>
    <w:rsid w:val="000F5267"/>
    <w:rsid w:val="004D09E2"/>
    <w:rsid w:val="006508D1"/>
    <w:rsid w:val="00836EA4"/>
    <w:rsid w:val="0090429E"/>
    <w:rsid w:val="00F41562"/>
    <w:rsid w:val="00F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4A88"/>
  <w15:docId w15:val="{9A98C594-3EED-48A4-B302-65CF0F9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ALI</cp:lastModifiedBy>
  <cp:revision>6</cp:revision>
  <dcterms:created xsi:type="dcterms:W3CDTF">2022-08-15T09:18:00Z</dcterms:created>
  <dcterms:modified xsi:type="dcterms:W3CDTF">2022-08-15T11:23:00Z</dcterms:modified>
</cp:coreProperties>
</file>